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4A7542" w:rsidRPr="00A85B6F" w14:paraId="32A95A6D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4A7542" w:rsidRPr="00A85B6F" w14:paraId="7C233F9C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0FFE5F79" w14:textId="77777777" w:rsidR="00611400" w:rsidRDefault="00611400" w:rsidP="00611400">
                  <w:pPr>
                    <w:pStyle w:val="Titre2"/>
                    <w:jc w:val="both"/>
                  </w:pPr>
                  <w:bookmarkStart w:id="0" w:name="_GoBack" w:colFirst="2" w:colLast="2"/>
                  <w:r>
                    <w:t>Réalisé par :</w:t>
                  </w:r>
                </w:p>
                <w:p w14:paraId="2CA15F07" w14:textId="77777777" w:rsidR="004A7542" w:rsidRPr="00611400" w:rsidRDefault="00611400" w:rsidP="00611400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  <w:rPr>
                      <w:b w:val="0"/>
                      <w:bCs/>
                    </w:rPr>
                  </w:pPr>
                  <w:r w:rsidRPr="00611400">
                    <w:rPr>
                      <w:b w:val="0"/>
                      <w:bCs/>
                    </w:rPr>
                    <w:t>Latifa AMOUGUAY</w:t>
                  </w:r>
                </w:p>
                <w:p w14:paraId="45C7609E" w14:textId="77777777" w:rsidR="00611400" w:rsidRPr="00611400" w:rsidRDefault="00611400" w:rsidP="00611400">
                  <w:pPr>
                    <w:pStyle w:val="Paragraphedeliste"/>
                    <w:numPr>
                      <w:ilvl w:val="0"/>
                      <w:numId w:val="24"/>
                    </w:numPr>
                    <w:jc w:val="left"/>
                    <w:rPr>
                      <w:bCs/>
                    </w:rPr>
                  </w:pPr>
                  <w:r w:rsidRPr="00611400">
                    <w:rPr>
                      <w:bCs/>
                    </w:rPr>
                    <w:t>ABDERRAHIM ELOUARDY</w:t>
                  </w:r>
                </w:p>
                <w:p w14:paraId="0CD25568" w14:textId="77777777" w:rsidR="00611400" w:rsidRPr="00611400" w:rsidRDefault="00611400" w:rsidP="00611400">
                  <w:pPr>
                    <w:pStyle w:val="Paragraphedeliste"/>
                    <w:numPr>
                      <w:ilvl w:val="0"/>
                      <w:numId w:val="24"/>
                    </w:numPr>
                    <w:jc w:val="left"/>
                  </w:pPr>
                  <w:r w:rsidRPr="00611400">
                    <w:rPr>
                      <w:bCs/>
                    </w:rPr>
                    <w:t>ANAS MAKHLOUFI</w:t>
                  </w:r>
                </w:p>
              </w:tc>
            </w:tr>
            <w:tr w:rsidR="004A7542" w:rsidRPr="00A85B6F" w14:paraId="127AE56B" w14:textId="77777777" w:rsidTr="00836B55">
              <w:trPr>
                <w:trHeight w:val="939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6F4C32CA" w14:textId="77777777" w:rsidR="004A7542" w:rsidRPr="00A85B6F" w:rsidRDefault="00376BCB" w:rsidP="00E52D27">
                  <w:pPr>
                    <w:pStyle w:val="Titre1"/>
                    <w:jc w:val="left"/>
                  </w:pPr>
                  <w:r>
                    <w:t xml:space="preserve">dESCRIPTION </w:t>
                  </w:r>
                </w:p>
                <w:p w14:paraId="5945579B" w14:textId="77777777" w:rsidR="004A7542" w:rsidRDefault="00E52D27" w:rsidP="00E52D27">
                  <w:pPr>
                    <w:jc w:val="left"/>
                    <w:rPr>
                      <w:b/>
                      <w:szCs w:val="26"/>
                    </w:rPr>
                  </w:pPr>
                  <w:r w:rsidRPr="00E52D27">
                    <w:rPr>
                      <w:b/>
                      <w:szCs w:val="26"/>
                    </w:rPr>
                    <w:t xml:space="preserve">Une application Web permettant d'exposer les produits locaux de la région. </w:t>
                  </w:r>
                  <w:r w:rsidRPr="00E52D27">
                    <w:rPr>
                      <w:b/>
                      <w:szCs w:val="26"/>
                    </w:rPr>
                    <w:t>Pour</w:t>
                  </w:r>
                  <w:r w:rsidRPr="00E52D27">
                    <w:rPr>
                      <w:b/>
                      <w:szCs w:val="26"/>
                    </w:rPr>
                    <w:t xml:space="preserve"> la vente, gérant également la concurrence en votant pour le meilleur produit de l'année.</w:t>
                  </w:r>
                </w:p>
                <w:p w14:paraId="543EC89F" w14:textId="77777777" w:rsidR="00E52D27" w:rsidRPr="00A85B6F" w:rsidRDefault="00E52D27" w:rsidP="00E52D27">
                  <w:pPr>
                    <w:jc w:val="left"/>
                  </w:pPr>
                </w:p>
                <w:p w14:paraId="07A36A82" w14:textId="77777777" w:rsidR="004A7542" w:rsidRPr="00E52D27" w:rsidRDefault="00E52D27" w:rsidP="00E52D27">
                  <w:pPr>
                    <w:pStyle w:val="Titre2"/>
                    <w:jc w:val="left"/>
                    <w:rPr>
                      <w:color w:val="auto"/>
                      <w:sz w:val="24"/>
                      <w:szCs w:val="28"/>
                      <w:lang w:bidi="fr-FR"/>
                    </w:rPr>
                  </w:pPr>
                  <w:r w:rsidRPr="00E52D27">
                    <w:rPr>
                      <w:rStyle w:val="y2iqfc"/>
                      <w:rFonts w:ascii="inherit" w:hAnsi="inherit"/>
                      <w:color w:val="auto"/>
                      <w:sz w:val="40"/>
                      <w:szCs w:val="40"/>
                    </w:rPr>
                    <w:t>Fonctionnalités</w:t>
                  </w:r>
                  <w:r w:rsidRPr="00E52D27">
                    <w:rPr>
                      <w:color w:val="auto"/>
                      <w:sz w:val="24"/>
                      <w:szCs w:val="28"/>
                      <w:lang w:bidi="fr-FR"/>
                    </w:rPr>
                    <w:t> </w:t>
                  </w:r>
                </w:p>
                <w:p w14:paraId="2339C28A" w14:textId="77777777" w:rsidR="00E52D27" w:rsidRPr="00376BCB" w:rsidRDefault="00E52D27" w:rsidP="00376BCB">
                  <w:pPr>
                    <w:pStyle w:val="Paragraphedeliste"/>
                    <w:numPr>
                      <w:ilvl w:val="0"/>
                      <w:numId w:val="2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fr-FR"/>
                    </w:rPr>
                  </w:pPr>
                  <w:r w:rsidRPr="00376BCB"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fr-FR"/>
                    </w:rPr>
                    <w:t>Gérer plusieurs produits (liste</w:t>
                  </w:r>
                  <w:r w:rsidR="00836B55"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fr-FR"/>
                    </w:rPr>
                    <w:t>r</w:t>
                  </w:r>
                  <w:r w:rsidRPr="00376BCB"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fr-FR"/>
                    </w:rPr>
                    <w:t xml:space="preserve"> par votes, ajouter, modifier, supprimer).</w:t>
                  </w:r>
                </w:p>
                <w:p w14:paraId="79E8DC48" w14:textId="77777777" w:rsidR="00E52D27" w:rsidRPr="00376BCB" w:rsidRDefault="00E52D27" w:rsidP="00376BCB">
                  <w:pPr>
                    <w:pStyle w:val="Paragraphedeliste"/>
                    <w:numPr>
                      <w:ilvl w:val="0"/>
                      <w:numId w:val="2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fr-FR"/>
                    </w:rPr>
                  </w:pPr>
                  <w:r w:rsidRPr="00376BCB"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fr-FR"/>
                    </w:rPr>
                    <w:t>Système de vote.</w:t>
                  </w:r>
                </w:p>
                <w:p w14:paraId="7557A02D" w14:textId="77777777" w:rsidR="004A7542" w:rsidRPr="00A85B6F" w:rsidRDefault="004A7542" w:rsidP="00E52D27"/>
                <w:p w14:paraId="3DA8DF73" w14:textId="77777777" w:rsidR="004A7542" w:rsidRPr="00A85B6F" w:rsidRDefault="00376BCB" w:rsidP="00376BCB">
                  <w:pPr>
                    <w:pStyle w:val="Titre1"/>
                  </w:pPr>
                  <w:r>
                    <w:t xml:space="preserve">LES ACTEURS </w:t>
                  </w:r>
                </w:p>
                <w:p w14:paraId="1291176C" w14:textId="77777777" w:rsidR="00376BCB" w:rsidRDefault="00376BCB" w:rsidP="00376BCB">
                  <w:pPr>
                    <w:pStyle w:val="Titre2"/>
                    <w:jc w:val="both"/>
                  </w:pPr>
                  <w:r w:rsidRPr="00376BCB">
                    <w:rPr>
                      <w:sz w:val="24"/>
                      <w:szCs w:val="28"/>
                      <w:lang w:bidi="fr-FR"/>
                    </w:rPr>
                    <w:t xml:space="preserve">| </w:t>
                  </w:r>
                  <w:r w:rsidRPr="00376BCB">
                    <w:rPr>
                      <w:sz w:val="24"/>
                      <w:szCs w:val="28"/>
                    </w:rPr>
                    <w:t>ADMINISTRATEUR</w:t>
                  </w:r>
                  <w:r w:rsidRPr="00376BCB">
                    <w:rPr>
                      <w:sz w:val="24"/>
                      <w:szCs w:val="28"/>
                      <w:lang w:bidi="fr-FR"/>
                    </w:rPr>
                    <w:t>|</w:t>
                  </w:r>
                  <w:r>
                    <w:rPr>
                      <w:lang w:bidi="fr-FR"/>
                    </w:rPr>
                    <w:t> :</w:t>
                  </w:r>
                  <w:r>
                    <w:t xml:space="preserve"> </w:t>
                  </w:r>
                </w:p>
                <w:p w14:paraId="633C3923" w14:textId="77777777" w:rsidR="00376BCB" w:rsidRPr="00ED118F" w:rsidRDefault="00376BCB" w:rsidP="00ED118F">
                  <w:pPr>
                    <w:pStyle w:val="Titre2"/>
                    <w:numPr>
                      <w:ilvl w:val="0"/>
                      <w:numId w:val="22"/>
                    </w:numPr>
                    <w:jc w:val="both"/>
                    <w:rPr>
                      <w:rFonts w:ascii="Arial Black" w:hAnsi="Arial Black" w:cstheme="minorBidi"/>
                      <w:b w:val="0"/>
                      <w:bCs/>
                      <w:color w:val="000000"/>
                      <w:szCs w:val="22"/>
                      <w:shd w:val="clear" w:color="auto" w:fill="FFFFFF"/>
                    </w:rPr>
                  </w:pPr>
                  <w:r w:rsidRPr="00ED118F">
                    <w:rPr>
                      <w:rFonts w:ascii="Arial Black" w:hAnsi="Arial Black" w:cstheme="minorBidi"/>
                      <w:b w:val="0"/>
                      <w:bCs/>
                      <w:color w:val="000000"/>
                      <w:szCs w:val="22"/>
                      <w:shd w:val="clear" w:color="auto" w:fill="FFFFFF"/>
                    </w:rPr>
                    <w:t>S</w:t>
                  </w:r>
                  <w:r w:rsidRPr="00ED118F">
                    <w:rPr>
                      <w:rFonts w:ascii="Arial Black" w:hAnsi="Arial Black" w:cstheme="minorBidi"/>
                      <w:b w:val="0"/>
                      <w:bCs/>
                      <w:color w:val="000000"/>
                      <w:szCs w:val="22"/>
                      <w:shd w:val="clear" w:color="auto" w:fill="FFFFFF"/>
                    </w:rPr>
                    <w:t>e loguer</w:t>
                  </w:r>
                </w:p>
                <w:p w14:paraId="1868E8AE" w14:textId="77777777" w:rsidR="00376BCB" w:rsidRPr="00ED118F" w:rsidRDefault="00376BCB" w:rsidP="00ED118F">
                  <w:pPr>
                    <w:pStyle w:val="Paragraphedeliste"/>
                    <w:numPr>
                      <w:ilvl w:val="0"/>
                      <w:numId w:val="22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Black" w:eastAsia="Times New Roman" w:hAnsi="Arial Black"/>
                      <w:bCs/>
                      <w:color w:val="auto"/>
                      <w:lang w:eastAsia="fr-FR"/>
                    </w:rPr>
                  </w:pPr>
                  <w:r w:rsidRPr="00ED118F">
                    <w:rPr>
                      <w:rFonts w:ascii="Arial Black" w:eastAsia="Times New Roman" w:hAnsi="Arial Black"/>
                      <w:bCs/>
                      <w:color w:val="auto"/>
                      <w:lang w:eastAsia="fr-FR"/>
                    </w:rPr>
                    <w:t>Gérer plusieurs produits (liste par votes, ajouter, modifier, supprimer).</w:t>
                  </w:r>
                </w:p>
                <w:p w14:paraId="0BB32372" w14:textId="77777777" w:rsidR="00376BCB" w:rsidRPr="00ED118F" w:rsidRDefault="00376BCB" w:rsidP="00836B55">
                  <w:pPr>
                    <w:pStyle w:val="Paragraphedelist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Black" w:eastAsia="Times New Roman" w:hAnsi="Arial Black"/>
                      <w:bCs/>
                      <w:color w:val="auto"/>
                      <w:lang w:eastAsia="fr-FR"/>
                    </w:rPr>
                  </w:pPr>
                </w:p>
                <w:p w14:paraId="726383C9" w14:textId="77777777" w:rsidR="00376BCB" w:rsidRPr="00376BCB" w:rsidRDefault="00376BCB" w:rsidP="00376BCB">
                  <w:pPr>
                    <w:jc w:val="both"/>
                  </w:pPr>
                </w:p>
                <w:p w14:paraId="6EC398C6" w14:textId="77777777" w:rsidR="00ED118F" w:rsidRPr="00ED118F" w:rsidRDefault="00ED118F" w:rsidP="00ED118F">
                  <w:pPr>
                    <w:rPr>
                      <w:lang w:bidi="fr-FR"/>
                    </w:rPr>
                  </w:pPr>
                </w:p>
                <w:p w14:paraId="60C8CD5A" w14:textId="77777777" w:rsidR="004A7542" w:rsidRPr="00A85B6F" w:rsidRDefault="004A7542" w:rsidP="00346ED4"/>
              </w:tc>
            </w:tr>
          </w:tbl>
          <w:p w14:paraId="0FBFE6AE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5027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5027"/>
            </w:tblGrid>
            <w:tr w:rsidR="004A7542" w:rsidRPr="00A85B6F" w14:paraId="16390385" w14:textId="77777777" w:rsidTr="00ED118F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50016C83" w14:textId="77777777" w:rsidR="004A7542" w:rsidRPr="00A85B6F" w:rsidRDefault="00553C0A" w:rsidP="00836B55">
                  <w:pPr>
                    <w:pStyle w:val="Titre1"/>
                    <w:jc w:val="left"/>
                  </w:pPr>
                  <w:sdt>
                    <w:sdtPr>
                      <w:alias w:val="Objectif :"/>
                      <w:tag w:val="Objectif :"/>
                      <w:id w:val="319159961"/>
                      <w:placeholder>
                        <w:docPart w:val="881D04E08F0A4715B6ADEEBB5E1612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fr-FR"/>
                        </w:rPr>
                        <w:t>Objectif</w:t>
                      </w:r>
                    </w:sdtContent>
                  </w:sdt>
                </w:p>
                <w:p w14:paraId="61ACCC7B" w14:textId="77777777" w:rsidR="00836B55" w:rsidRDefault="00E52D27" w:rsidP="00836B55">
                  <w:pPr>
                    <w:pStyle w:val="Titre2"/>
                    <w:jc w:val="left"/>
                  </w:pPr>
                  <w:r>
                    <w:t>Exposer</w:t>
                  </w:r>
                  <w:r w:rsidR="00836B55">
                    <w:t xml:space="preserve"> des produits locaux de </w:t>
                  </w:r>
                </w:p>
                <w:p w14:paraId="3D2D844B" w14:textId="77777777" w:rsidR="00E10171" w:rsidRPr="00E10171" w:rsidRDefault="00836B55" w:rsidP="00836B55">
                  <w:pPr>
                    <w:pStyle w:val="Titre2"/>
                    <w:jc w:val="left"/>
                  </w:pPr>
                  <w:r>
                    <w:t>la</w:t>
                  </w:r>
                  <w:r w:rsidR="00E52D27" w:rsidRPr="00E52D27">
                    <w:t xml:space="preserve"> région</w:t>
                  </w:r>
                </w:p>
              </w:tc>
            </w:tr>
            <w:tr w:rsidR="004A7542" w:rsidRPr="00A85B6F" w14:paraId="584DE031" w14:textId="77777777" w:rsidTr="00ED118F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2153"/>
                    <w:gridCol w:w="2154"/>
                  </w:tblGrid>
                  <w:tr w:rsidR="004A7542" w:rsidRPr="00A85B6F" w14:paraId="33F9FE8D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2448C9BA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8E29C8B" wp14:editId="389C5B89">
                                  <wp:extent cx="329184" cy="329184"/>
                                  <wp:effectExtent l="0" t="0" r="0" b="0"/>
                                  <wp:docPr id="6" name="Groupe 322" title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6782695" id="Groupe 322" o:spid="_x0000_s1026" alt="Titre : 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Kvu8vAAwAAGI3AAAOAAAAAAAAAAAAAAAAAC4CAABk&#10;cnMvZTJvRG9jLnhtbFBLAQItABQABgAIAAAAIQBoRxvQ2AAAAAMBAAAPAAAAAAAAAAAAAAAAAFoO&#10;AABkcnMvZG93bnJldi54bWxQSwUGAAAAAAQABADzAAAAXw8AAAAA&#10;">
      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176FB831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17064D8" wp14:editId="2FD996A6">
                                  <wp:extent cx="329184" cy="329184"/>
                                  <wp:effectExtent l="0" t="0" r="0" b="0"/>
                                  <wp:docPr id="304" name="Groupe 303" title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13DEDE4" id="Groupe 303" o:spid="_x0000_s1026" alt="Titre : Icône de téléph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rJyl3WHAAA7aMAAA4AAAAAAAAAAAAAAAAALgIAAGRycy9lMm9Eb2MueG1sUEsBAi0AFAAG&#10;AAgAAAAhAGhHG9DYAAAAAwEAAA8AAAAAAAAAAAAAAAAAMB8AAGRycy9kb3ducmV2LnhtbFBLBQYA&#10;AAAABAAEAPMAAAA1IAAAAAA=&#10;">
      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6BA52DCB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18A73D65" w14:textId="77777777" w:rsidR="004A7542" w:rsidRPr="00A85B6F" w:rsidRDefault="00E52D27" w:rsidP="00E52D27">
                        <w:r>
                          <w:t>latifaaamouguay@gmail.com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2EAFAD2" w14:textId="77777777" w:rsidR="004A7542" w:rsidRPr="00A85B6F" w:rsidRDefault="00E52D27" w:rsidP="00E52D27">
                        <w:r>
                          <w:t>212638667960</w:t>
                        </w:r>
                      </w:p>
                    </w:tc>
                  </w:tr>
                  <w:tr w:rsidR="004A7542" w:rsidRPr="00A85B6F" w14:paraId="714B0245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3ADAA6FA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753286" wp14:editId="30201ED0">
                                  <wp:extent cx="329184" cy="329184"/>
                                  <wp:effectExtent l="0" t="0" r="0" b="0"/>
                                  <wp:docPr id="9" name="Groupe 321" title="Icôn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e 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e libre 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6F9A17E" id="Groupe 321" o:spid="_x0000_s1026" alt="Titre : Icôn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CM0q2AsBAAAH5RAAAOAAAAAAAAAAAAAAAAAC4C&#10;AABkcnMvZTJvRG9jLnhtbFBLAQItABQABgAIAAAAIQBoRxvQ2AAAAAMBAAAPAAAAAAAAAAAAAAAA&#10;AAoTAABkcnMvZG93bnJldi54bWxQSwUGAAAAAAQABADzAAAADxQAAAAA&#10;">
                                  <v:oval id="Ovale 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e libre 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7144A3C0" w14:textId="77777777" w:rsidR="004A7542" w:rsidRPr="00A85B6F" w:rsidRDefault="004A7542" w:rsidP="00346ED4">
                        <w:pPr>
                          <w:pStyle w:val="Graphisme"/>
                        </w:pPr>
                        <w:r w:rsidRPr="000C6108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B4AED20" wp14:editId="6477BD1D">
                                  <wp:extent cx="329184" cy="329184"/>
                                  <wp:effectExtent l="0" t="0" r="13970" b="13970"/>
                                  <wp:docPr id="1" name="Groupe 4" title="Icôn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e libre 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e libre 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3E5F48E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Ijng0WzEgAA4WQAAA4AAAAAAAAAAAAAAAAA&#10;LgIAAGRycy9lMm9Eb2MueG1sUEsBAi0AFAAGAAgAAAAhAGhHG9DYAAAAAwEAAA8AAAAAAAAAAAAA&#10;AAAADRUAAGRycy9kb3ducmV2LnhtbFBLBQYAAAAABAAEAPMAAAASFgAAAAA=&#10;">
                                  <o:lock v:ext="edit" aspectratio="t"/>
                                  <v:shape id="Forme libre 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e libre 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5618BE6A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65A30547" w14:textId="77777777" w:rsidR="004A7542" w:rsidRPr="00A85B6F" w:rsidRDefault="00E52D27" w:rsidP="00E52D27">
                        <w:r>
                          <w:t>LATIFA AMOUGUAY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3A0E6A82" w14:textId="77777777" w:rsidR="004A7542" w:rsidRPr="00A85B6F" w:rsidRDefault="00E52D27" w:rsidP="00E52D27">
                        <w:r>
                          <w:t>LATIFADEV</w:t>
                        </w:r>
                      </w:p>
                    </w:tc>
                  </w:tr>
                </w:tbl>
                <w:p w14:paraId="0E4DC366" w14:textId="77777777" w:rsidR="004A7542" w:rsidRPr="00A85B6F" w:rsidRDefault="004A7542" w:rsidP="00E52D27"/>
              </w:tc>
            </w:tr>
            <w:tr w:rsidR="004A7542" w:rsidRPr="00A85B6F" w14:paraId="35F2A791" w14:textId="77777777" w:rsidTr="00ED118F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E9EA439" w14:textId="77777777" w:rsidR="004A7542" w:rsidRPr="00611400" w:rsidRDefault="00611400" w:rsidP="00611400">
                  <w:pPr>
                    <w:pStyle w:val="Titre2"/>
                    <w:jc w:val="both"/>
                    <w:rPr>
                      <w:sz w:val="24"/>
                      <w:szCs w:val="28"/>
                      <w:lang w:bidi="fr-FR"/>
                    </w:rPr>
                  </w:pPr>
                  <w:r>
                    <w:rPr>
                      <w:lang w:bidi="fr-FR"/>
                    </w:rPr>
                    <w:t xml:space="preserve">   </w:t>
                  </w:r>
                  <w:r w:rsidRPr="00376BCB">
                    <w:rPr>
                      <w:sz w:val="24"/>
                      <w:szCs w:val="28"/>
                      <w:lang w:bidi="fr-FR"/>
                    </w:rPr>
                    <w:t xml:space="preserve">| </w:t>
                  </w:r>
                  <w:r w:rsidRPr="00376BCB">
                    <w:rPr>
                      <w:sz w:val="24"/>
                      <w:szCs w:val="28"/>
                    </w:rPr>
                    <w:t>CLIENT</w:t>
                  </w:r>
                  <w:r w:rsidRPr="00376BCB">
                    <w:rPr>
                      <w:sz w:val="24"/>
                      <w:szCs w:val="28"/>
                      <w:lang w:bidi="fr-FR"/>
                    </w:rPr>
                    <w:t xml:space="preserve"> |</w:t>
                  </w:r>
                </w:p>
                <w:p w14:paraId="670EF22D" w14:textId="77777777" w:rsidR="00ED118F" w:rsidRPr="00ED118F" w:rsidRDefault="00ED118F" w:rsidP="00ED118F">
                  <w:pPr>
                    <w:pStyle w:val="PrformatHTML"/>
                    <w:numPr>
                      <w:ilvl w:val="0"/>
                      <w:numId w:val="23"/>
                    </w:numPr>
                    <w:spacing w:line="540" w:lineRule="atLeast"/>
                    <w:jc w:val="left"/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</w:pPr>
                  <w:r w:rsidRPr="00ED118F"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  <w:t>Produits (liste par votes, affichage).</w:t>
                  </w:r>
                </w:p>
                <w:p w14:paraId="436D8F86" w14:textId="77777777" w:rsidR="00ED118F" w:rsidRPr="00ED118F" w:rsidRDefault="00ED118F" w:rsidP="00ED118F">
                  <w:pPr>
                    <w:pStyle w:val="Paragraphedeliste"/>
                    <w:numPr>
                      <w:ilvl w:val="0"/>
                      <w:numId w:val="23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</w:pPr>
                  <w:r w:rsidRPr="00ED118F"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  <w:t>Inscription/Connexion.</w:t>
                  </w:r>
                </w:p>
                <w:p w14:paraId="5D27E616" w14:textId="77777777" w:rsidR="00ED118F" w:rsidRPr="00ED118F" w:rsidRDefault="00ED118F" w:rsidP="00ED118F">
                  <w:pPr>
                    <w:pStyle w:val="Paragraphedeliste"/>
                    <w:numPr>
                      <w:ilvl w:val="0"/>
                      <w:numId w:val="23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</w:pPr>
                  <w:r w:rsidRPr="00ED118F"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  <w:t>Produits (voter si authentifié/approuvé).</w:t>
                  </w:r>
                </w:p>
                <w:p w14:paraId="5EB2D519" w14:textId="77777777" w:rsidR="00ED118F" w:rsidRPr="00ED118F" w:rsidRDefault="00ED118F" w:rsidP="00ED118F">
                  <w:pPr>
                    <w:pStyle w:val="Paragraphedeliste"/>
                    <w:numPr>
                      <w:ilvl w:val="0"/>
                      <w:numId w:val="23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540" w:lineRule="atLeast"/>
                    <w:jc w:val="left"/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</w:pPr>
                  <w:r w:rsidRPr="00ED118F">
                    <w:rPr>
                      <w:rFonts w:ascii="Arial Black" w:eastAsia="Times New Roman" w:hAnsi="Arial Black" w:cs="Courier New"/>
                      <w:color w:val="auto"/>
                      <w:szCs w:val="14"/>
                      <w:lang w:eastAsia="fr-FR"/>
                    </w:rPr>
                    <w:t>Catégorie (liste des catégories, affichage des plus votés).</w:t>
                  </w:r>
                </w:p>
                <w:p w14:paraId="0DA60AA2" w14:textId="77777777" w:rsidR="004A7542" w:rsidRPr="00ED118F" w:rsidRDefault="004A7542" w:rsidP="00346ED4">
                  <w:pPr>
                    <w:pStyle w:val="Titre2"/>
                    <w:rPr>
                      <w:sz w:val="10"/>
                      <w:szCs w:val="14"/>
                    </w:rPr>
                  </w:pPr>
                </w:p>
              </w:tc>
            </w:tr>
          </w:tbl>
          <w:p w14:paraId="391340CA" w14:textId="77777777" w:rsidR="004A7542" w:rsidRPr="00A85B6F" w:rsidRDefault="004A7542" w:rsidP="00346ED4"/>
        </w:tc>
      </w:tr>
      <w:bookmarkEnd w:id="0"/>
    </w:tbl>
    <w:p w14:paraId="25FEE7A8" w14:textId="77777777" w:rsidR="00EC26A6" w:rsidRPr="00EC26A6" w:rsidRDefault="00EC26A6" w:rsidP="00EC26A6">
      <w:pPr>
        <w:pStyle w:val="Sansinterligne"/>
      </w:pPr>
    </w:p>
    <w:sectPr w:rsidR="00EC26A6" w:rsidRPr="00EC26A6" w:rsidSect="0010487A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7F8DB" w14:textId="77777777" w:rsidR="00E52D27" w:rsidRDefault="00E52D27" w:rsidP="004A7542">
      <w:pPr>
        <w:spacing w:after="0" w:line="240" w:lineRule="auto"/>
      </w:pPr>
      <w:r>
        <w:separator/>
      </w:r>
    </w:p>
  </w:endnote>
  <w:endnote w:type="continuationSeparator" w:id="0">
    <w:p w14:paraId="0EEF5D8E" w14:textId="77777777" w:rsidR="00E52D27" w:rsidRDefault="00E52D27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59C39" w14:textId="77777777" w:rsidR="00853CE2" w:rsidRDefault="002D075C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61140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EEF3A" w14:textId="77777777" w:rsidR="00E52D27" w:rsidRDefault="00E52D27" w:rsidP="004A7542">
      <w:pPr>
        <w:spacing w:after="0" w:line="240" w:lineRule="auto"/>
      </w:pPr>
      <w:r>
        <w:separator/>
      </w:r>
    </w:p>
  </w:footnote>
  <w:footnote w:type="continuationSeparator" w:id="0">
    <w:p w14:paraId="2E084847" w14:textId="77777777" w:rsidR="00E52D27" w:rsidRDefault="00E52D27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</w:rPr>
      <w:alias w:val="Entrez votre nom :"/>
      <w:tag w:val="Entrez votre nom :"/>
      <w:id w:val="1764105439"/>
      <w:placeholder>
        <w:docPart w:val="046D5EE02ADC4C2F92149CCFC0E25905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3D2E87D7" w14:textId="77777777" w:rsidR="00BD5EFB" w:rsidRPr="00E52D27" w:rsidRDefault="00E52D27" w:rsidP="00E52D27">
        <w:pPr>
          <w:pStyle w:val="En-tte"/>
          <w:rPr>
            <w:b/>
            <w:bCs/>
          </w:rPr>
        </w:pPr>
        <w:r w:rsidRPr="00E52D27">
          <w:rPr>
            <w:b/>
            <w:bCs/>
          </w:rPr>
          <w:t>mountajrate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631D"/>
    <w:multiLevelType w:val="hybridMultilevel"/>
    <w:tmpl w:val="3FA0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C243A8"/>
    <w:multiLevelType w:val="hybridMultilevel"/>
    <w:tmpl w:val="80E426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A7F2CF9"/>
    <w:multiLevelType w:val="hybridMultilevel"/>
    <w:tmpl w:val="12CC820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EDB63A9"/>
    <w:multiLevelType w:val="hybridMultilevel"/>
    <w:tmpl w:val="164223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08E4729"/>
    <w:multiLevelType w:val="hybridMultilevel"/>
    <w:tmpl w:val="84B8F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26673"/>
    <w:multiLevelType w:val="hybridMultilevel"/>
    <w:tmpl w:val="2CA4E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14"/>
  </w:num>
  <w:num w:numId="5">
    <w:abstractNumId w:val="12"/>
  </w:num>
  <w:num w:numId="6">
    <w:abstractNumId w:val="17"/>
  </w:num>
  <w:num w:numId="7">
    <w:abstractNumId w:val="15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16"/>
  </w:num>
  <w:num w:numId="21">
    <w:abstractNumId w:val="10"/>
  </w:num>
  <w:num w:numId="22">
    <w:abstractNumId w:val="22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27"/>
    <w:rsid w:val="0010487A"/>
    <w:rsid w:val="001C292B"/>
    <w:rsid w:val="002876BB"/>
    <w:rsid w:val="00293B83"/>
    <w:rsid w:val="002B4A8C"/>
    <w:rsid w:val="002D075C"/>
    <w:rsid w:val="00376BCB"/>
    <w:rsid w:val="00454034"/>
    <w:rsid w:val="004A7542"/>
    <w:rsid w:val="004D6FF6"/>
    <w:rsid w:val="00553C0A"/>
    <w:rsid w:val="00611400"/>
    <w:rsid w:val="00691D2A"/>
    <w:rsid w:val="006A3CE7"/>
    <w:rsid w:val="006F77C5"/>
    <w:rsid w:val="00836B55"/>
    <w:rsid w:val="00857F01"/>
    <w:rsid w:val="008C0C6E"/>
    <w:rsid w:val="00B90950"/>
    <w:rsid w:val="00BE5F21"/>
    <w:rsid w:val="00C64047"/>
    <w:rsid w:val="00DE7EA6"/>
    <w:rsid w:val="00E0656C"/>
    <w:rsid w:val="00E10171"/>
    <w:rsid w:val="00E52D27"/>
    <w:rsid w:val="00EC26A6"/>
    <w:rsid w:val="00EC7733"/>
    <w:rsid w:val="00ED118F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EE7A4"/>
  <w15:chartTrackingRefBased/>
  <w15:docId w15:val="{1672A3DD-6E20-4EB6-998F-0F01469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-tte">
    <w:name w:val="header"/>
    <w:basedOn w:val="Normal"/>
    <w:link w:val="En-tte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-tteCar">
    <w:name w:val="En-tête Car"/>
    <w:basedOn w:val="Policepardfaut"/>
    <w:link w:val="En-t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depage">
    <w:name w:val="footer"/>
    <w:basedOn w:val="Normal"/>
    <w:link w:val="PieddepageCar"/>
    <w:uiPriority w:val="99"/>
    <w:unhideWhenUsed/>
    <w:rsid w:val="004A754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542"/>
  </w:style>
  <w:style w:type="paragraph" w:styleId="Sansinterligne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sme">
    <w:name w:val="Graphisme"/>
    <w:basedOn w:val="Normal"/>
    <w:next w:val="Normal"/>
    <w:link w:val="Caractredegraphique"/>
    <w:uiPriority w:val="10"/>
    <w:qFormat/>
    <w:rsid w:val="004A7542"/>
  </w:style>
  <w:style w:type="character" w:customStyle="1" w:styleId="Caractredegraphique">
    <w:name w:val="Caractère de graphique"/>
    <w:basedOn w:val="Policepardfaut"/>
    <w:link w:val="Graphisme"/>
    <w:uiPriority w:val="10"/>
    <w:rsid w:val="004A7542"/>
  </w:style>
  <w:style w:type="character" w:styleId="Textedelespacerserv">
    <w:name w:val="Placeholder Text"/>
    <w:basedOn w:val="Policepardfaut"/>
    <w:uiPriority w:val="99"/>
    <w:semiHidden/>
    <w:rsid w:val="004A7542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075C"/>
    <w:rPr>
      <w:i/>
      <w:iCs/>
      <w:color w:val="806000" w:themeColor="accent4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075C"/>
    <w:rPr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75C"/>
    <w:rPr>
      <w:rFonts w:ascii="Segoe UI" w:hAnsi="Segoe UI" w:cs="Segoe UI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075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D075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75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7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75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075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075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75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75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075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075C"/>
    <w:rPr>
      <w:rFonts w:ascii="Consolas" w:hAnsi="Consolas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0950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customStyle="1" w:styleId="y2iqfc">
    <w:name w:val="y2iqfc"/>
    <w:basedOn w:val="Policepardfaut"/>
    <w:rsid w:val="00E52D27"/>
  </w:style>
  <w:style w:type="paragraph" w:styleId="Paragraphedeliste">
    <w:name w:val="List Paragraph"/>
    <w:basedOn w:val="Normal"/>
    <w:uiPriority w:val="34"/>
    <w:unhideWhenUsed/>
    <w:qFormat/>
    <w:rsid w:val="00E5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1D04E08F0A4715B6ADEEBB5E161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74090-E4EC-4960-8B2F-25091BFCD0D6}"/>
      </w:docPartPr>
      <w:docPartBody>
        <w:p w:rsidR="00000000" w:rsidRDefault="008D7297">
          <w:pPr>
            <w:pStyle w:val="881D04E08F0A4715B6ADEEBB5E1612B5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046D5EE02ADC4C2F92149CCFC0E259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7372F-E4D6-48C4-AE1E-AA607E012733}"/>
      </w:docPartPr>
      <w:docPartBody>
        <w:p w:rsidR="00000000" w:rsidRDefault="008D7297" w:rsidP="008D7297">
          <w:pPr>
            <w:pStyle w:val="046D5EE02ADC4C2F92149CCFC0E25905"/>
          </w:pPr>
          <w:r w:rsidRPr="00A85B6F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97"/>
    <w:rsid w:val="008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9858CD239C4110A654D7A2749099D5">
    <w:name w:val="169858CD239C4110A654D7A2749099D5"/>
  </w:style>
  <w:style w:type="paragraph" w:customStyle="1" w:styleId="776BD78C3B2D4A47B2BD9AA14A7FD884">
    <w:name w:val="776BD78C3B2D4A47B2BD9AA14A7FD884"/>
  </w:style>
  <w:style w:type="paragraph" w:customStyle="1" w:styleId="17CD5A65005641EA9D0EBCB164D39B59">
    <w:name w:val="17CD5A65005641EA9D0EBCB164D39B59"/>
  </w:style>
  <w:style w:type="paragraph" w:customStyle="1" w:styleId="37A010B0BC04448FA35D02638626835D">
    <w:name w:val="37A010B0BC04448FA35D02638626835D"/>
  </w:style>
  <w:style w:type="paragraph" w:customStyle="1" w:styleId="EFBD8B32FA544BAD8672AEBAD8E5E13B">
    <w:name w:val="EFBD8B32FA544BAD8672AEBAD8E5E13B"/>
  </w:style>
  <w:style w:type="paragraph" w:customStyle="1" w:styleId="583721E39B124D7D8B387A352CCD6AF6">
    <w:name w:val="583721E39B124D7D8B387A352CCD6AF6"/>
  </w:style>
  <w:style w:type="paragraph" w:customStyle="1" w:styleId="355D53DE77E84098855D97916D5DE45B">
    <w:name w:val="355D53DE77E84098855D97916D5DE45B"/>
  </w:style>
  <w:style w:type="paragraph" w:customStyle="1" w:styleId="5EE5F09B0B044ED4BFABD0AA52353BDD">
    <w:name w:val="5EE5F09B0B044ED4BFABD0AA52353BDD"/>
  </w:style>
  <w:style w:type="paragraph" w:customStyle="1" w:styleId="0EBAA4EC17BF49E1844291AA237A9C49">
    <w:name w:val="0EBAA4EC17BF49E1844291AA237A9C49"/>
  </w:style>
  <w:style w:type="paragraph" w:customStyle="1" w:styleId="53CC5553C0D54073A27C966208F13409">
    <w:name w:val="53CC5553C0D54073A27C966208F13409"/>
  </w:style>
  <w:style w:type="paragraph" w:customStyle="1" w:styleId="B8D785C31C8C402A80927817D9FC82FD">
    <w:name w:val="B8D785C31C8C402A80927817D9FC82FD"/>
  </w:style>
  <w:style w:type="paragraph" w:customStyle="1" w:styleId="20CF937617E845DC91ADD8CA4C6C76EB">
    <w:name w:val="20CF937617E845DC91ADD8CA4C6C76EB"/>
  </w:style>
  <w:style w:type="paragraph" w:customStyle="1" w:styleId="09E3229961CB4D189F62B3B8F3869DAC">
    <w:name w:val="09E3229961CB4D189F62B3B8F3869DAC"/>
  </w:style>
  <w:style w:type="paragraph" w:customStyle="1" w:styleId="A5118DC433534EA1AA5CE22D34C464F2">
    <w:name w:val="A5118DC433534EA1AA5CE22D34C464F2"/>
  </w:style>
  <w:style w:type="paragraph" w:customStyle="1" w:styleId="A022235C846F4A15BE1FBF07DB32FD4E">
    <w:name w:val="A022235C846F4A15BE1FBF07DB32FD4E"/>
  </w:style>
  <w:style w:type="paragraph" w:customStyle="1" w:styleId="35783C5230BA4CBBB08833A418DF1D0F">
    <w:name w:val="35783C5230BA4CBBB08833A418DF1D0F"/>
  </w:style>
  <w:style w:type="paragraph" w:customStyle="1" w:styleId="0791CC0549B84D708A3A2163F9783917">
    <w:name w:val="0791CC0549B84D708A3A2163F9783917"/>
  </w:style>
  <w:style w:type="paragraph" w:customStyle="1" w:styleId="89283B45E368400D8A4F97F88D128737">
    <w:name w:val="89283B45E368400D8A4F97F88D128737"/>
  </w:style>
  <w:style w:type="paragraph" w:customStyle="1" w:styleId="F5EA842F06D04A2F8127DD08E32BDD93">
    <w:name w:val="F5EA842F06D04A2F8127DD08E32BDD93"/>
  </w:style>
  <w:style w:type="paragraph" w:customStyle="1" w:styleId="671EFE56E530433597A13FF296F6AB14">
    <w:name w:val="671EFE56E530433597A13FF296F6AB14"/>
  </w:style>
  <w:style w:type="paragraph" w:customStyle="1" w:styleId="F4E0C2EC1D1343D9AD8A75187AEACC96">
    <w:name w:val="F4E0C2EC1D1343D9AD8A75187AEACC96"/>
  </w:style>
  <w:style w:type="paragraph" w:customStyle="1" w:styleId="2B3899CA5AB64F5082A95E3EA7879DD5">
    <w:name w:val="2B3899CA5AB64F5082A95E3EA7879DD5"/>
  </w:style>
  <w:style w:type="paragraph" w:customStyle="1" w:styleId="881D04E08F0A4715B6ADEEBB5E1612B5">
    <w:name w:val="881D04E08F0A4715B6ADEEBB5E1612B5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4C718D831CDD4C0D9342743290275BE1">
    <w:name w:val="4C718D831CDD4C0D9342743290275BE1"/>
  </w:style>
  <w:style w:type="paragraph" w:customStyle="1" w:styleId="EB60BD9F4088484EAAD61F5E44157634">
    <w:name w:val="EB60BD9F4088484EAAD61F5E44157634"/>
  </w:style>
  <w:style w:type="paragraph" w:customStyle="1" w:styleId="A56D5243A3464D3E9BCECBCDB34E69A5">
    <w:name w:val="A56D5243A3464D3E9BCECBCDB34E69A5"/>
  </w:style>
  <w:style w:type="paragraph" w:customStyle="1" w:styleId="931C2B77802C4885A13198E94C8003AE">
    <w:name w:val="931C2B77802C4885A13198E94C8003AE"/>
  </w:style>
  <w:style w:type="paragraph" w:customStyle="1" w:styleId="177A9140DB264765807D3BF298EBBC4E">
    <w:name w:val="177A9140DB264765807D3BF298EBBC4E"/>
  </w:style>
  <w:style w:type="paragraph" w:customStyle="1" w:styleId="D6788BCD04A34F9981A6EA1C56A1C09D">
    <w:name w:val="D6788BCD04A34F9981A6EA1C56A1C09D"/>
  </w:style>
  <w:style w:type="paragraph" w:customStyle="1" w:styleId="3CDF9618EA214DD4AD5DA7371DC6A6DC">
    <w:name w:val="3CDF9618EA214DD4AD5DA7371DC6A6DC"/>
  </w:style>
  <w:style w:type="paragraph" w:customStyle="1" w:styleId="E550898B81E744E28A14686F3858CA06">
    <w:name w:val="E550898B81E744E28A14686F3858CA06"/>
  </w:style>
  <w:style w:type="paragraph" w:customStyle="1" w:styleId="046D5EE02ADC4C2F92149CCFC0E25905">
    <w:name w:val="046D5EE02ADC4C2F92149CCFC0E25905"/>
    <w:rsid w:val="008D7297"/>
  </w:style>
  <w:style w:type="paragraph" w:customStyle="1" w:styleId="8637639202D04D0D971B5EB44D629403">
    <w:name w:val="8637639202D04D0D971B5EB44D629403"/>
    <w:rsid w:val="008D7297"/>
  </w:style>
  <w:style w:type="paragraph" w:customStyle="1" w:styleId="A2523049E7BC462D9D8FF0B63ED45EAE">
    <w:name w:val="A2523049E7BC462D9D8FF0B63ED45EAE"/>
    <w:rsid w:val="008D7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</Template>
  <TotalTime>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2022-05-27T10:25:00Z</dcterms:created>
  <dcterms:modified xsi:type="dcterms:W3CDTF">2022-05-27T10:25:00Z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